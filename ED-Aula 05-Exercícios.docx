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73E871" w14:textId="77777777" w:rsidR="00C406F7" w:rsidRDefault="002E3B65" w:rsidP="001875A9">
      <w:pPr>
        <w:spacing w:line="360" w:lineRule="auto"/>
        <w:jc w:val="center"/>
        <w:rPr>
          <w:rFonts w:ascii="Verdana" w:hAnsi="Verdana"/>
          <w:szCs w:val="24"/>
        </w:rPr>
      </w:pPr>
      <w:r>
        <w:rPr>
          <w:rFonts w:ascii="Verdana" w:hAnsi="Verdana"/>
          <w:noProof/>
          <w:szCs w:val="24"/>
        </w:rPr>
        <w:drawing>
          <wp:inline distT="0" distB="0" distL="0" distR="0" wp14:anchorId="2DE0D754" wp14:editId="25B18CA1">
            <wp:extent cx="1709792" cy="989463"/>
            <wp:effectExtent l="0" t="0" r="508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-fsg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8253" cy="1023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90D38" w14:textId="77777777" w:rsidR="00995FBF" w:rsidRDefault="00995FBF" w:rsidP="001875A9">
      <w:pPr>
        <w:spacing w:line="360" w:lineRule="auto"/>
        <w:jc w:val="center"/>
        <w:rPr>
          <w:rFonts w:ascii="Verdana" w:hAnsi="Verdana"/>
          <w:b/>
          <w:szCs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34"/>
        <w:gridCol w:w="7086"/>
      </w:tblGrid>
      <w:tr w:rsidR="008149AD" w:rsidRPr="00F34C42" w14:paraId="07FD561F" w14:textId="77777777" w:rsidTr="00686366">
        <w:trPr>
          <w:trHeight w:val="340"/>
        </w:trPr>
        <w:tc>
          <w:tcPr>
            <w:tcW w:w="2660" w:type="dxa"/>
            <w:vAlign w:val="center"/>
          </w:tcPr>
          <w:p w14:paraId="176CF2D7" w14:textId="77777777" w:rsidR="008149AD" w:rsidRPr="00F34C42" w:rsidRDefault="008149AD" w:rsidP="00F421FF">
            <w:pPr>
              <w:spacing w:line="360" w:lineRule="auto"/>
              <w:jc w:val="both"/>
              <w:rPr>
                <w:rFonts w:ascii="Verdana" w:hAnsi="Verdana"/>
              </w:rPr>
            </w:pPr>
            <w:r w:rsidRPr="00F34C42">
              <w:rPr>
                <w:rFonts w:ascii="Verdana" w:hAnsi="Verdana"/>
              </w:rPr>
              <w:t>Inst</w:t>
            </w:r>
            <w:r w:rsidR="00BB573F" w:rsidRPr="00F34C42">
              <w:rPr>
                <w:rFonts w:ascii="Verdana" w:hAnsi="Verdana"/>
              </w:rPr>
              <w:t>ituição</w:t>
            </w:r>
          </w:p>
        </w:tc>
        <w:tc>
          <w:tcPr>
            <w:tcW w:w="7210" w:type="dxa"/>
            <w:vAlign w:val="center"/>
          </w:tcPr>
          <w:p w14:paraId="49ACDF3F" w14:textId="77777777" w:rsidR="008149AD" w:rsidRPr="00F34C42" w:rsidRDefault="00BB573F" w:rsidP="00F421FF">
            <w:pPr>
              <w:spacing w:line="360" w:lineRule="auto"/>
              <w:jc w:val="both"/>
              <w:rPr>
                <w:rFonts w:ascii="Verdana" w:hAnsi="Verdana"/>
              </w:rPr>
            </w:pPr>
            <w:r w:rsidRPr="00F34C42">
              <w:rPr>
                <w:rFonts w:ascii="Verdana" w:hAnsi="Verdana"/>
              </w:rPr>
              <w:t xml:space="preserve">Faculdade </w:t>
            </w:r>
            <w:r w:rsidR="005A2EA7" w:rsidRPr="00F34C42">
              <w:rPr>
                <w:rFonts w:ascii="Verdana" w:hAnsi="Verdana"/>
              </w:rPr>
              <w:t xml:space="preserve">de Tecnologia </w:t>
            </w:r>
            <w:r w:rsidRPr="00F34C42">
              <w:rPr>
                <w:rFonts w:ascii="Verdana" w:hAnsi="Verdana"/>
              </w:rPr>
              <w:t>da Serra Gaúcha</w:t>
            </w:r>
          </w:p>
        </w:tc>
      </w:tr>
      <w:tr w:rsidR="008149AD" w:rsidRPr="00F34C42" w14:paraId="1C8A26F2" w14:textId="77777777" w:rsidTr="00686366">
        <w:trPr>
          <w:trHeight w:val="340"/>
        </w:trPr>
        <w:tc>
          <w:tcPr>
            <w:tcW w:w="2660" w:type="dxa"/>
            <w:vAlign w:val="center"/>
          </w:tcPr>
          <w:p w14:paraId="1CDD9BC3" w14:textId="77777777" w:rsidR="008149AD" w:rsidRPr="00F34C42" w:rsidRDefault="00BB573F" w:rsidP="00F421FF">
            <w:pPr>
              <w:spacing w:line="360" w:lineRule="auto"/>
              <w:jc w:val="both"/>
              <w:rPr>
                <w:rFonts w:ascii="Verdana" w:hAnsi="Verdana"/>
              </w:rPr>
            </w:pPr>
            <w:r w:rsidRPr="00F34C42">
              <w:rPr>
                <w:rFonts w:ascii="Verdana" w:hAnsi="Verdana"/>
              </w:rPr>
              <w:t>Curso</w:t>
            </w:r>
          </w:p>
        </w:tc>
        <w:tc>
          <w:tcPr>
            <w:tcW w:w="7210" w:type="dxa"/>
            <w:vAlign w:val="center"/>
          </w:tcPr>
          <w:p w14:paraId="7CAD39AA" w14:textId="77777777" w:rsidR="008149AD" w:rsidRPr="00F34C42" w:rsidRDefault="00F12A36" w:rsidP="007C24E6">
            <w:pPr>
              <w:spacing w:line="360" w:lineRule="auto"/>
              <w:jc w:val="both"/>
              <w:rPr>
                <w:rFonts w:ascii="Verdana" w:hAnsi="Verdana"/>
              </w:rPr>
            </w:pPr>
            <w:r w:rsidRPr="00F34C42">
              <w:rPr>
                <w:rFonts w:ascii="Verdana" w:hAnsi="Verdana"/>
              </w:rPr>
              <w:t>Curso Superior de Tecnologia em Segurança da Informação</w:t>
            </w:r>
            <w:r w:rsidR="003D0F81" w:rsidRPr="00F34C42">
              <w:rPr>
                <w:rFonts w:ascii="Verdana" w:hAnsi="Verdana"/>
              </w:rPr>
              <w:t xml:space="preserve"> </w:t>
            </w:r>
          </w:p>
        </w:tc>
      </w:tr>
      <w:tr w:rsidR="008149AD" w:rsidRPr="00F34C42" w14:paraId="356CD0DC" w14:textId="77777777" w:rsidTr="00686366">
        <w:trPr>
          <w:trHeight w:val="340"/>
        </w:trPr>
        <w:tc>
          <w:tcPr>
            <w:tcW w:w="2660" w:type="dxa"/>
            <w:vAlign w:val="center"/>
          </w:tcPr>
          <w:p w14:paraId="7B04D2E0" w14:textId="77777777" w:rsidR="008149AD" w:rsidRPr="00F34C42" w:rsidRDefault="00BB573F" w:rsidP="00F421FF">
            <w:pPr>
              <w:spacing w:line="360" w:lineRule="auto"/>
              <w:jc w:val="both"/>
              <w:rPr>
                <w:rFonts w:ascii="Verdana" w:hAnsi="Verdana"/>
              </w:rPr>
            </w:pPr>
            <w:r w:rsidRPr="00F34C42">
              <w:rPr>
                <w:rFonts w:ascii="Verdana" w:hAnsi="Verdana"/>
              </w:rPr>
              <w:t>Disciplina</w:t>
            </w:r>
          </w:p>
        </w:tc>
        <w:tc>
          <w:tcPr>
            <w:tcW w:w="7210" w:type="dxa"/>
            <w:vAlign w:val="center"/>
          </w:tcPr>
          <w:p w14:paraId="031AC7BA" w14:textId="67BB296E" w:rsidR="008149AD" w:rsidRPr="00F34C42" w:rsidRDefault="009666E6" w:rsidP="003D0F81">
            <w:pPr>
              <w:spacing w:line="360" w:lineRule="auto"/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Estruturas de Dados</w:t>
            </w:r>
          </w:p>
        </w:tc>
      </w:tr>
      <w:tr w:rsidR="008149AD" w:rsidRPr="00F34C42" w14:paraId="41A64672" w14:textId="77777777" w:rsidTr="00686366">
        <w:trPr>
          <w:trHeight w:val="340"/>
        </w:trPr>
        <w:tc>
          <w:tcPr>
            <w:tcW w:w="2660" w:type="dxa"/>
            <w:vAlign w:val="center"/>
          </w:tcPr>
          <w:p w14:paraId="2A955ACC" w14:textId="77777777" w:rsidR="008149AD" w:rsidRPr="00F34C42" w:rsidRDefault="00BB573F" w:rsidP="00686366">
            <w:pPr>
              <w:spacing w:line="360" w:lineRule="auto"/>
              <w:rPr>
                <w:rFonts w:ascii="Verdana" w:hAnsi="Verdana"/>
              </w:rPr>
            </w:pPr>
            <w:r w:rsidRPr="00F34C42">
              <w:rPr>
                <w:rFonts w:ascii="Verdana" w:hAnsi="Verdana"/>
              </w:rPr>
              <w:t>Docente</w:t>
            </w:r>
            <w:r w:rsidR="00686366" w:rsidRPr="00F34C42">
              <w:rPr>
                <w:rFonts w:ascii="Verdana" w:hAnsi="Verdana"/>
              </w:rPr>
              <w:t xml:space="preserve"> </w:t>
            </w:r>
            <w:r w:rsidRPr="00F34C42">
              <w:rPr>
                <w:rFonts w:ascii="Verdana" w:hAnsi="Verdana"/>
              </w:rPr>
              <w:t>responsáve</w:t>
            </w:r>
            <w:r w:rsidR="005130BE" w:rsidRPr="00F34C42">
              <w:rPr>
                <w:rFonts w:ascii="Verdana" w:hAnsi="Verdana"/>
              </w:rPr>
              <w:t xml:space="preserve">l </w:t>
            </w:r>
          </w:p>
        </w:tc>
        <w:tc>
          <w:tcPr>
            <w:tcW w:w="7210" w:type="dxa"/>
            <w:vAlign w:val="center"/>
          </w:tcPr>
          <w:p w14:paraId="3EC90A8B" w14:textId="77777777" w:rsidR="008149AD" w:rsidRPr="00F34C42" w:rsidRDefault="00F34C42" w:rsidP="00F421FF">
            <w:pPr>
              <w:spacing w:line="360" w:lineRule="auto"/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Prof. Me. Luís Felipe Schilling</w:t>
            </w:r>
          </w:p>
        </w:tc>
      </w:tr>
    </w:tbl>
    <w:p w14:paraId="22E955FD" w14:textId="77777777" w:rsidR="00806E22" w:rsidRDefault="00806E22" w:rsidP="001875A9">
      <w:pPr>
        <w:spacing w:line="360" w:lineRule="auto"/>
        <w:jc w:val="both"/>
        <w:rPr>
          <w:rFonts w:ascii="Verdana" w:hAnsi="Verdana"/>
          <w:b/>
          <w:szCs w:val="16"/>
        </w:rPr>
      </w:pPr>
    </w:p>
    <w:p w14:paraId="6C9484D4" w14:textId="7F913D66" w:rsidR="00F12A36" w:rsidRDefault="009666E6" w:rsidP="00FA319C">
      <w:pPr>
        <w:spacing w:line="360" w:lineRule="auto"/>
        <w:jc w:val="center"/>
        <w:rPr>
          <w:rFonts w:ascii="Verdana" w:hAnsi="Verdana"/>
          <w:b/>
          <w:sz w:val="24"/>
          <w:szCs w:val="16"/>
          <w:u w:val="single"/>
        </w:rPr>
      </w:pPr>
      <w:r>
        <w:rPr>
          <w:rFonts w:ascii="Verdana" w:hAnsi="Verdana"/>
          <w:b/>
          <w:sz w:val="24"/>
          <w:szCs w:val="16"/>
          <w:u w:val="single"/>
        </w:rPr>
        <w:t>Exercícios de fixação</w:t>
      </w:r>
    </w:p>
    <w:p w14:paraId="41FA9792" w14:textId="77777777" w:rsidR="00087F03" w:rsidRDefault="00087F03" w:rsidP="00087F03">
      <w:pPr>
        <w:pStyle w:val="PargrafodaLista"/>
        <w:spacing w:line="360" w:lineRule="auto"/>
        <w:ind w:left="360"/>
        <w:jc w:val="both"/>
        <w:rPr>
          <w:rFonts w:ascii="Segoe UI" w:hAnsi="Segoe UI" w:cs="Segoe UI"/>
          <w:color w:val="1C1D1F"/>
          <w:sz w:val="27"/>
          <w:szCs w:val="27"/>
        </w:rPr>
      </w:pPr>
    </w:p>
    <w:p w14:paraId="5115B358" w14:textId="6122A869" w:rsidR="00BE00F7" w:rsidRDefault="00BE00F7" w:rsidP="003A641D">
      <w:pPr>
        <w:pStyle w:val="PargrafodaLista"/>
        <w:numPr>
          <w:ilvl w:val="0"/>
          <w:numId w:val="11"/>
        </w:numPr>
        <w:spacing w:line="360" w:lineRule="auto"/>
        <w:jc w:val="both"/>
        <w:rPr>
          <w:rFonts w:ascii="Segoe UI" w:hAnsi="Segoe UI" w:cs="Segoe UI"/>
          <w:color w:val="1C1D1F"/>
          <w:sz w:val="27"/>
          <w:szCs w:val="27"/>
        </w:rPr>
      </w:pPr>
      <w:r w:rsidRPr="00BE00F7">
        <w:rPr>
          <w:rFonts w:ascii="Segoe UI" w:hAnsi="Segoe UI" w:cs="Segoe UI"/>
          <w:color w:val="1C1D1F"/>
          <w:sz w:val="27"/>
          <w:szCs w:val="27"/>
        </w:rPr>
        <w:t>Faça um programa que leia uma matriz 3x3 de inteiros e multiplique os elementos da diagonal principal da matriz por um número k. Imprima a matriz na tela antes e depois da multiplicação.</w:t>
      </w:r>
    </w:p>
    <w:p w14:paraId="09A3BE35" w14:textId="77777777" w:rsidR="00732136" w:rsidRPr="00BE00F7" w:rsidRDefault="00732136" w:rsidP="00732136">
      <w:pPr>
        <w:pStyle w:val="PargrafodaLista"/>
        <w:spacing w:line="360" w:lineRule="auto"/>
        <w:ind w:left="360"/>
        <w:jc w:val="both"/>
        <w:rPr>
          <w:rFonts w:ascii="Segoe UI" w:hAnsi="Segoe UI" w:cs="Segoe UI"/>
          <w:color w:val="1C1D1F"/>
          <w:sz w:val="27"/>
          <w:szCs w:val="27"/>
        </w:rPr>
      </w:pPr>
    </w:p>
    <w:p w14:paraId="1DF89E0F" w14:textId="69C4A69B" w:rsidR="00BE00F7" w:rsidRDefault="00BE00F7" w:rsidP="00426C74">
      <w:pPr>
        <w:pStyle w:val="PargrafodaLista"/>
        <w:numPr>
          <w:ilvl w:val="0"/>
          <w:numId w:val="11"/>
        </w:numPr>
        <w:spacing w:line="360" w:lineRule="auto"/>
        <w:jc w:val="both"/>
        <w:rPr>
          <w:rFonts w:ascii="Segoe UI" w:hAnsi="Segoe UI" w:cs="Segoe UI"/>
          <w:color w:val="1C1D1F"/>
          <w:sz w:val="27"/>
          <w:szCs w:val="27"/>
        </w:rPr>
      </w:pPr>
      <w:r w:rsidRPr="00BE00F7">
        <w:rPr>
          <w:rFonts w:ascii="Segoe UI" w:hAnsi="Segoe UI" w:cs="Segoe UI"/>
          <w:color w:val="1C1D1F"/>
          <w:sz w:val="27"/>
          <w:szCs w:val="27"/>
        </w:rPr>
        <w:t>Faça um programa que leia duas matrizes A e B 2x2 de inteiros e imprima a matriz C que é a soma das matrizes A e B.</w:t>
      </w:r>
    </w:p>
    <w:p w14:paraId="383880B8" w14:textId="77777777" w:rsidR="00732136" w:rsidRPr="00732136" w:rsidRDefault="00732136" w:rsidP="00732136">
      <w:pPr>
        <w:spacing w:line="360" w:lineRule="auto"/>
        <w:jc w:val="both"/>
        <w:rPr>
          <w:rFonts w:ascii="Segoe UI" w:hAnsi="Segoe UI" w:cs="Segoe UI"/>
          <w:color w:val="1C1D1F"/>
          <w:sz w:val="27"/>
          <w:szCs w:val="27"/>
        </w:rPr>
      </w:pPr>
    </w:p>
    <w:p w14:paraId="6EA61F9B" w14:textId="477C182F" w:rsidR="000B6B98" w:rsidRDefault="00BE00F7" w:rsidP="00414DCE">
      <w:pPr>
        <w:pStyle w:val="PargrafodaLista"/>
        <w:numPr>
          <w:ilvl w:val="0"/>
          <w:numId w:val="11"/>
        </w:numPr>
        <w:spacing w:line="360" w:lineRule="auto"/>
        <w:jc w:val="both"/>
        <w:rPr>
          <w:rFonts w:ascii="Segoe UI" w:hAnsi="Segoe UI" w:cs="Segoe UI"/>
          <w:color w:val="1C1D1F"/>
          <w:sz w:val="27"/>
          <w:szCs w:val="27"/>
        </w:rPr>
      </w:pPr>
      <w:r w:rsidRPr="00BE00F7">
        <w:rPr>
          <w:rFonts w:ascii="Segoe UI" w:hAnsi="Segoe UI" w:cs="Segoe UI"/>
          <w:color w:val="1C1D1F"/>
          <w:sz w:val="27"/>
          <w:szCs w:val="27"/>
        </w:rPr>
        <w:t>Faça um programa que leia as dimensões de duas matrizes A e B, e depois leia as duas matrizes (os elementos devem ser inteiros). Se as matrizes forem de tamanhos compatíveis para multiplicação, multiplique as matrizes. Imprima as matrizes A, B e a matriz resultante da multiplicação.</w:t>
      </w:r>
    </w:p>
    <w:p w14:paraId="7EB8A633" w14:textId="77777777" w:rsidR="00732136" w:rsidRPr="00732136" w:rsidRDefault="00732136" w:rsidP="00732136">
      <w:pPr>
        <w:spacing w:line="360" w:lineRule="auto"/>
        <w:jc w:val="both"/>
        <w:rPr>
          <w:rFonts w:ascii="Segoe UI" w:hAnsi="Segoe UI" w:cs="Segoe UI"/>
          <w:color w:val="1C1D1F"/>
          <w:sz w:val="27"/>
          <w:szCs w:val="27"/>
        </w:rPr>
      </w:pPr>
    </w:p>
    <w:p w14:paraId="3DD47BAF" w14:textId="09D85D78" w:rsidR="00BE00F7" w:rsidRDefault="00BE00F7" w:rsidP="00237851">
      <w:pPr>
        <w:pStyle w:val="PargrafodaLista"/>
        <w:numPr>
          <w:ilvl w:val="0"/>
          <w:numId w:val="11"/>
        </w:numPr>
        <w:spacing w:line="360" w:lineRule="auto"/>
        <w:jc w:val="both"/>
        <w:rPr>
          <w:rFonts w:ascii="Segoe UI" w:hAnsi="Segoe UI" w:cs="Segoe UI"/>
          <w:color w:val="1C1D1F"/>
          <w:sz w:val="27"/>
          <w:szCs w:val="27"/>
        </w:rPr>
      </w:pPr>
      <w:r w:rsidRPr="00BE00F7">
        <w:rPr>
          <w:rFonts w:ascii="Segoe UI" w:hAnsi="Segoe UI" w:cs="Segoe UI"/>
          <w:color w:val="1C1D1F"/>
          <w:sz w:val="27"/>
          <w:szCs w:val="27"/>
        </w:rPr>
        <w:t>Faça um programa que leia uma matriz 3x3 de inteiros e retorne a linha de maior soma. Imprima na tela a matriz, a linha de maior soma e a soma.</w:t>
      </w:r>
    </w:p>
    <w:p w14:paraId="4C8681A9" w14:textId="77777777" w:rsidR="00732136" w:rsidRPr="00732136" w:rsidRDefault="00732136" w:rsidP="00732136">
      <w:pPr>
        <w:spacing w:line="360" w:lineRule="auto"/>
        <w:jc w:val="both"/>
        <w:rPr>
          <w:rFonts w:ascii="Segoe UI" w:hAnsi="Segoe UI" w:cs="Segoe UI"/>
          <w:color w:val="1C1D1F"/>
          <w:sz w:val="27"/>
          <w:szCs w:val="27"/>
        </w:rPr>
      </w:pPr>
    </w:p>
    <w:p w14:paraId="278FCC98" w14:textId="3259253F" w:rsidR="00BE00F7" w:rsidRPr="00BE00F7" w:rsidRDefault="00BE00F7" w:rsidP="00DF3525">
      <w:pPr>
        <w:pStyle w:val="PargrafodaLista"/>
        <w:numPr>
          <w:ilvl w:val="0"/>
          <w:numId w:val="11"/>
        </w:numPr>
        <w:spacing w:line="360" w:lineRule="auto"/>
        <w:jc w:val="both"/>
        <w:rPr>
          <w:rFonts w:ascii="Segoe UI" w:hAnsi="Segoe UI" w:cs="Segoe UI"/>
          <w:color w:val="1C1D1F"/>
          <w:sz w:val="27"/>
          <w:szCs w:val="27"/>
        </w:rPr>
      </w:pPr>
      <w:r w:rsidRPr="00BE00F7">
        <w:rPr>
          <w:rFonts w:ascii="Segoe UI" w:hAnsi="Segoe UI" w:cs="Segoe UI"/>
          <w:color w:val="1C1D1F"/>
          <w:sz w:val="27"/>
          <w:szCs w:val="27"/>
        </w:rPr>
        <w:t>Faça um programa que leia a ordem de uma matriz quadrada A (até 10), posteriormente leia seus valores e escreva sua transposta AT, onde AT[i][j] = A[j][i]</w:t>
      </w:r>
      <w:r>
        <w:rPr>
          <w:rFonts w:ascii="Segoe UI" w:hAnsi="Segoe UI" w:cs="Segoe UI"/>
          <w:color w:val="1C1D1F"/>
          <w:sz w:val="27"/>
          <w:szCs w:val="27"/>
        </w:rPr>
        <w:t>. Imprimas as matrizes A e AT</w:t>
      </w:r>
    </w:p>
    <w:p w14:paraId="18755ED9" w14:textId="0E845C39" w:rsidR="00BE00F7" w:rsidRPr="00732136" w:rsidRDefault="00BE00F7" w:rsidP="00732136">
      <w:pPr>
        <w:pStyle w:val="PargrafodaLista"/>
        <w:numPr>
          <w:ilvl w:val="0"/>
          <w:numId w:val="11"/>
        </w:numPr>
        <w:spacing w:line="360" w:lineRule="auto"/>
        <w:jc w:val="both"/>
        <w:rPr>
          <w:rFonts w:ascii="Segoe UI" w:hAnsi="Segoe UI" w:cs="Segoe UI"/>
          <w:color w:val="1C1D1F"/>
          <w:sz w:val="27"/>
          <w:szCs w:val="27"/>
        </w:rPr>
      </w:pPr>
      <w:r w:rsidRPr="00BE00F7">
        <w:rPr>
          <w:rFonts w:ascii="Segoe UI" w:hAnsi="Segoe UI" w:cs="Segoe UI"/>
          <w:color w:val="1C1D1F"/>
          <w:sz w:val="27"/>
          <w:szCs w:val="27"/>
        </w:rPr>
        <w:lastRenderedPageBreak/>
        <w:t>Uma pista de Kart permite 10 voltas para cada um de 6 corredores. Faça um programa que leia os nomes e os tempos (em segundos) de cada volta de cada corredor e guarde as informações em uma matriz. Ao final, o programa</w:t>
      </w:r>
      <w:r w:rsidR="00732136">
        <w:rPr>
          <w:rFonts w:ascii="Segoe UI" w:hAnsi="Segoe UI" w:cs="Segoe UI"/>
          <w:color w:val="1C1D1F"/>
          <w:sz w:val="27"/>
          <w:szCs w:val="27"/>
        </w:rPr>
        <w:t xml:space="preserve"> </w:t>
      </w:r>
      <w:r w:rsidRPr="00732136">
        <w:rPr>
          <w:rFonts w:ascii="Segoe UI" w:hAnsi="Segoe UI" w:cs="Segoe UI"/>
          <w:color w:val="1C1D1F"/>
          <w:sz w:val="27"/>
          <w:szCs w:val="27"/>
        </w:rPr>
        <w:t>deve informar:</w:t>
      </w:r>
    </w:p>
    <w:p w14:paraId="69C46905" w14:textId="031525DF" w:rsidR="00BE00F7" w:rsidRPr="00BE00F7" w:rsidRDefault="00BE00F7" w:rsidP="00BE00F7">
      <w:pPr>
        <w:pStyle w:val="PargrafodaLista"/>
        <w:numPr>
          <w:ilvl w:val="1"/>
          <w:numId w:val="11"/>
        </w:numPr>
        <w:spacing w:line="360" w:lineRule="auto"/>
        <w:jc w:val="both"/>
        <w:rPr>
          <w:rFonts w:ascii="Segoe UI" w:hAnsi="Segoe UI" w:cs="Segoe UI"/>
          <w:color w:val="1C1D1F"/>
          <w:sz w:val="27"/>
          <w:szCs w:val="27"/>
        </w:rPr>
      </w:pPr>
      <w:r w:rsidRPr="00BE00F7">
        <w:rPr>
          <w:rFonts w:ascii="Segoe UI" w:hAnsi="Segoe UI" w:cs="Segoe UI"/>
          <w:color w:val="1C1D1F"/>
          <w:sz w:val="27"/>
          <w:szCs w:val="27"/>
        </w:rPr>
        <w:t>De quem foi a melhor volta da prova, e em que volta</w:t>
      </w:r>
    </w:p>
    <w:p w14:paraId="2EFDDBE1" w14:textId="22F81ABC" w:rsidR="00BE00F7" w:rsidRPr="00BE00F7" w:rsidRDefault="00BE00F7" w:rsidP="00BE00F7">
      <w:pPr>
        <w:pStyle w:val="PargrafodaLista"/>
        <w:numPr>
          <w:ilvl w:val="1"/>
          <w:numId w:val="11"/>
        </w:numPr>
        <w:spacing w:line="360" w:lineRule="auto"/>
        <w:jc w:val="both"/>
        <w:rPr>
          <w:rFonts w:ascii="Segoe UI" w:hAnsi="Segoe UI" w:cs="Segoe UI"/>
          <w:color w:val="1C1D1F"/>
          <w:sz w:val="27"/>
          <w:szCs w:val="27"/>
        </w:rPr>
      </w:pPr>
      <w:r w:rsidRPr="00BE00F7">
        <w:rPr>
          <w:rFonts w:ascii="Segoe UI" w:hAnsi="Segoe UI" w:cs="Segoe UI"/>
          <w:color w:val="1C1D1F"/>
          <w:sz w:val="27"/>
          <w:szCs w:val="27"/>
        </w:rPr>
        <w:t>Classificação final em ordem (1º. o campeão)</w:t>
      </w:r>
    </w:p>
    <w:p w14:paraId="5C154797" w14:textId="06D2A312" w:rsidR="00BE00F7" w:rsidRDefault="00BE00F7" w:rsidP="004A6D7B">
      <w:pPr>
        <w:pStyle w:val="PargrafodaLista"/>
        <w:numPr>
          <w:ilvl w:val="1"/>
          <w:numId w:val="11"/>
        </w:numPr>
        <w:spacing w:line="360" w:lineRule="auto"/>
        <w:jc w:val="both"/>
        <w:rPr>
          <w:rFonts w:ascii="Segoe UI" w:hAnsi="Segoe UI" w:cs="Segoe UI"/>
          <w:color w:val="1C1D1F"/>
          <w:sz w:val="27"/>
          <w:szCs w:val="27"/>
        </w:rPr>
      </w:pPr>
      <w:r w:rsidRPr="00BE00F7">
        <w:rPr>
          <w:rFonts w:ascii="Segoe UI" w:hAnsi="Segoe UI" w:cs="Segoe UI"/>
          <w:color w:val="1C1D1F"/>
          <w:sz w:val="27"/>
          <w:szCs w:val="27"/>
        </w:rPr>
        <w:t>Qual foi a volta com a média mais rápida</w:t>
      </w:r>
    </w:p>
    <w:p w14:paraId="59C68B08" w14:textId="77777777" w:rsidR="00732136" w:rsidRPr="00732136" w:rsidRDefault="00732136" w:rsidP="00732136">
      <w:pPr>
        <w:spacing w:line="360" w:lineRule="auto"/>
        <w:jc w:val="both"/>
        <w:rPr>
          <w:rFonts w:ascii="Segoe UI" w:hAnsi="Segoe UI" w:cs="Segoe UI"/>
          <w:color w:val="1C1D1F"/>
          <w:sz w:val="27"/>
          <w:szCs w:val="27"/>
        </w:rPr>
      </w:pPr>
    </w:p>
    <w:p w14:paraId="40B425DB" w14:textId="77777777" w:rsidR="00BE00F7" w:rsidRDefault="00BE00F7" w:rsidP="00324BA0">
      <w:pPr>
        <w:pStyle w:val="PargrafodaLista"/>
        <w:numPr>
          <w:ilvl w:val="0"/>
          <w:numId w:val="11"/>
        </w:numPr>
        <w:spacing w:line="360" w:lineRule="auto"/>
        <w:jc w:val="both"/>
        <w:rPr>
          <w:rFonts w:ascii="Segoe UI" w:hAnsi="Segoe UI" w:cs="Segoe UI"/>
          <w:color w:val="1C1D1F"/>
          <w:sz w:val="27"/>
          <w:szCs w:val="27"/>
        </w:rPr>
      </w:pPr>
      <w:r w:rsidRPr="00BE00F7">
        <w:rPr>
          <w:rFonts w:ascii="Segoe UI" w:hAnsi="Segoe UI" w:cs="Segoe UI"/>
          <w:color w:val="1C1D1F"/>
          <w:sz w:val="27"/>
          <w:szCs w:val="27"/>
        </w:rPr>
        <w:t>Faça um programa que leia uma matriz 6x3 com números reais, calcule e mostre:</w:t>
      </w:r>
    </w:p>
    <w:p w14:paraId="6D0F981D" w14:textId="77777777" w:rsidR="00BE00F7" w:rsidRDefault="00BE00F7" w:rsidP="00BE00F7">
      <w:pPr>
        <w:pStyle w:val="PargrafodaLista"/>
        <w:numPr>
          <w:ilvl w:val="1"/>
          <w:numId w:val="11"/>
        </w:numPr>
        <w:spacing w:line="360" w:lineRule="auto"/>
        <w:jc w:val="both"/>
        <w:rPr>
          <w:rFonts w:ascii="Segoe UI" w:hAnsi="Segoe UI" w:cs="Segoe UI"/>
          <w:color w:val="1C1D1F"/>
          <w:sz w:val="27"/>
          <w:szCs w:val="27"/>
        </w:rPr>
      </w:pPr>
      <w:r w:rsidRPr="00BE00F7">
        <w:rPr>
          <w:rFonts w:ascii="Segoe UI" w:hAnsi="Segoe UI" w:cs="Segoe UI"/>
          <w:color w:val="1C1D1F"/>
          <w:sz w:val="27"/>
          <w:szCs w:val="27"/>
        </w:rPr>
        <w:t xml:space="preserve">o maior elemento da matriz e sua respectiva posição (linha e coluna); </w:t>
      </w:r>
    </w:p>
    <w:p w14:paraId="747FFBF5" w14:textId="4D33F6F6" w:rsidR="00BE00F7" w:rsidRDefault="00BE00F7" w:rsidP="00D35CDF">
      <w:pPr>
        <w:pStyle w:val="PargrafodaLista"/>
        <w:numPr>
          <w:ilvl w:val="1"/>
          <w:numId w:val="11"/>
        </w:numPr>
        <w:spacing w:line="360" w:lineRule="auto"/>
        <w:jc w:val="both"/>
        <w:rPr>
          <w:rFonts w:ascii="Segoe UI" w:hAnsi="Segoe UI" w:cs="Segoe UI"/>
          <w:color w:val="1C1D1F"/>
          <w:sz w:val="27"/>
          <w:szCs w:val="27"/>
        </w:rPr>
      </w:pPr>
      <w:r w:rsidRPr="00BE00F7">
        <w:rPr>
          <w:rFonts w:ascii="Segoe UI" w:hAnsi="Segoe UI" w:cs="Segoe UI"/>
          <w:color w:val="1C1D1F"/>
          <w:sz w:val="27"/>
          <w:szCs w:val="27"/>
        </w:rPr>
        <w:t>o menor elemento da matriz e sua respectiva posição.</w:t>
      </w:r>
    </w:p>
    <w:p w14:paraId="5D9615A8" w14:textId="77777777" w:rsidR="00732136" w:rsidRPr="00732136" w:rsidRDefault="00732136" w:rsidP="00732136">
      <w:pPr>
        <w:spacing w:line="360" w:lineRule="auto"/>
        <w:jc w:val="both"/>
        <w:rPr>
          <w:rFonts w:ascii="Segoe UI" w:hAnsi="Segoe UI" w:cs="Segoe UI"/>
          <w:color w:val="1C1D1F"/>
          <w:sz w:val="27"/>
          <w:szCs w:val="27"/>
        </w:rPr>
      </w:pPr>
    </w:p>
    <w:p w14:paraId="1A5A88E4" w14:textId="163C64CE" w:rsidR="00732136" w:rsidRDefault="00BE00F7" w:rsidP="00732136">
      <w:pPr>
        <w:pStyle w:val="PargrafodaLista"/>
        <w:numPr>
          <w:ilvl w:val="0"/>
          <w:numId w:val="11"/>
        </w:numPr>
        <w:spacing w:line="360" w:lineRule="auto"/>
        <w:jc w:val="both"/>
        <w:rPr>
          <w:rFonts w:ascii="Segoe UI" w:hAnsi="Segoe UI" w:cs="Segoe UI"/>
          <w:color w:val="1C1D1F"/>
          <w:sz w:val="27"/>
          <w:szCs w:val="27"/>
        </w:rPr>
      </w:pPr>
      <w:r w:rsidRPr="00BE00F7">
        <w:rPr>
          <w:rFonts w:ascii="Segoe UI" w:hAnsi="Segoe UI" w:cs="Segoe UI"/>
          <w:color w:val="1C1D1F"/>
          <w:sz w:val="27"/>
          <w:szCs w:val="27"/>
        </w:rPr>
        <w:t>Faça um programa que leia duas matrizes A e B de números inteiros e verifica se ambas são inversas (ou seja, se a multiplicação de A por B é a matriz identidade).</w:t>
      </w:r>
    </w:p>
    <w:p w14:paraId="25F3FAFE" w14:textId="77777777" w:rsidR="00732136" w:rsidRPr="00732136" w:rsidRDefault="00732136" w:rsidP="00732136">
      <w:pPr>
        <w:pStyle w:val="PargrafodaLista"/>
        <w:spacing w:line="360" w:lineRule="auto"/>
        <w:ind w:left="360"/>
        <w:jc w:val="both"/>
        <w:rPr>
          <w:rFonts w:ascii="Segoe UI" w:hAnsi="Segoe UI" w:cs="Segoe UI"/>
          <w:color w:val="1C1D1F"/>
          <w:sz w:val="27"/>
          <w:szCs w:val="27"/>
        </w:rPr>
      </w:pPr>
    </w:p>
    <w:p w14:paraId="1D79C202" w14:textId="1BF0B90B" w:rsidR="00BE00F7" w:rsidRDefault="00BE00F7" w:rsidP="008529B0">
      <w:pPr>
        <w:pStyle w:val="PargrafodaLista"/>
        <w:numPr>
          <w:ilvl w:val="0"/>
          <w:numId w:val="11"/>
        </w:numPr>
        <w:spacing w:line="360" w:lineRule="auto"/>
        <w:jc w:val="both"/>
        <w:rPr>
          <w:rFonts w:ascii="Segoe UI" w:hAnsi="Segoe UI" w:cs="Segoe UI"/>
          <w:color w:val="1C1D1F"/>
          <w:sz w:val="27"/>
          <w:szCs w:val="27"/>
        </w:rPr>
      </w:pPr>
      <w:r w:rsidRPr="00BE00F7">
        <w:rPr>
          <w:rFonts w:ascii="Segoe UI" w:hAnsi="Segoe UI" w:cs="Segoe UI"/>
          <w:color w:val="1C1D1F"/>
          <w:sz w:val="27"/>
          <w:szCs w:val="27"/>
        </w:rPr>
        <w:t xml:space="preserve">Faça um programa que leia uma matriz 3x3 que representa um tabuleiro de jogo da velha e indique qual posição deveria ser jogada para ganhar o jogo (se possível) ou ao menos evitar uma derrota. </w:t>
      </w:r>
    </w:p>
    <w:p w14:paraId="7CF79B82" w14:textId="77777777" w:rsidR="00732136" w:rsidRPr="00732136" w:rsidRDefault="00732136" w:rsidP="00732136">
      <w:pPr>
        <w:spacing w:line="360" w:lineRule="auto"/>
        <w:jc w:val="both"/>
        <w:rPr>
          <w:rFonts w:ascii="Segoe UI" w:hAnsi="Segoe UI" w:cs="Segoe UI"/>
          <w:color w:val="1C1D1F"/>
          <w:sz w:val="27"/>
          <w:szCs w:val="27"/>
        </w:rPr>
      </w:pPr>
    </w:p>
    <w:p w14:paraId="076F3E70" w14:textId="4AB2BD8A" w:rsidR="00BE00F7" w:rsidRPr="00BE00F7" w:rsidRDefault="00BE00F7" w:rsidP="00B842F2">
      <w:pPr>
        <w:pStyle w:val="PargrafodaLista"/>
        <w:numPr>
          <w:ilvl w:val="0"/>
          <w:numId w:val="11"/>
        </w:numPr>
        <w:spacing w:line="360" w:lineRule="auto"/>
        <w:jc w:val="both"/>
        <w:rPr>
          <w:rFonts w:ascii="Segoe UI" w:hAnsi="Segoe UI" w:cs="Segoe UI"/>
          <w:color w:val="1C1D1F"/>
          <w:sz w:val="27"/>
          <w:szCs w:val="27"/>
        </w:rPr>
      </w:pPr>
      <w:r w:rsidRPr="00507A94">
        <w:rPr>
          <w:rFonts w:ascii="Segoe UI" w:hAnsi="Segoe UI" w:cs="Segoe UI"/>
          <w:b/>
          <w:bCs/>
          <w:color w:val="1C1D1F"/>
          <w:sz w:val="27"/>
          <w:szCs w:val="27"/>
        </w:rPr>
        <w:t>(DESAFIO)</w:t>
      </w:r>
      <w:r w:rsidRPr="00BE00F7">
        <w:rPr>
          <w:rFonts w:ascii="Segoe UI" w:hAnsi="Segoe UI" w:cs="Segoe UI"/>
          <w:color w:val="1C1D1F"/>
          <w:sz w:val="27"/>
          <w:szCs w:val="27"/>
        </w:rPr>
        <w:t xml:space="preserve"> Faça um programa que lê duas notas para cada aluno de duas turmas. Cada turma tem 3 alunos. Armazene os dados em uma matriz M. Cada aluno deve ter três notas (as duas digitadas e a média dessas duas). Calcule a média de cada turma e armazene em um vetor TURMA. Informe qual turma tem maior média, e quais alunos tiveram média maior que a média de sua turma.</w:t>
      </w:r>
    </w:p>
    <w:sectPr w:rsidR="00BE00F7" w:rsidRPr="00BE00F7" w:rsidSect="00EF17CE">
      <w:type w:val="continuous"/>
      <w:pgSz w:w="11907" w:h="16840" w:code="9"/>
      <w:pgMar w:top="1175" w:right="1043" w:bottom="567" w:left="1134" w:header="720" w:footer="720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8B0E5A6" w14:textId="77777777" w:rsidR="00B6064D" w:rsidRDefault="00B6064D">
      <w:r>
        <w:separator/>
      </w:r>
    </w:p>
  </w:endnote>
  <w:endnote w:type="continuationSeparator" w:id="0">
    <w:p w14:paraId="4566EEE4" w14:textId="77777777" w:rsidR="00B6064D" w:rsidRDefault="00B606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D0C544" w14:textId="77777777" w:rsidR="00B6064D" w:rsidRDefault="00B6064D">
      <w:r>
        <w:separator/>
      </w:r>
    </w:p>
  </w:footnote>
  <w:footnote w:type="continuationSeparator" w:id="0">
    <w:p w14:paraId="212CA489" w14:textId="77777777" w:rsidR="00B6064D" w:rsidRDefault="00B606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69041D"/>
    <w:multiLevelType w:val="hybridMultilevel"/>
    <w:tmpl w:val="F718EB7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12448D"/>
    <w:multiLevelType w:val="hybridMultilevel"/>
    <w:tmpl w:val="F718EB7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306BE5"/>
    <w:multiLevelType w:val="hybridMultilevel"/>
    <w:tmpl w:val="106682D4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0B2F74"/>
    <w:multiLevelType w:val="multilevel"/>
    <w:tmpl w:val="646019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B9B4AD3"/>
    <w:multiLevelType w:val="hybridMultilevel"/>
    <w:tmpl w:val="3C4EEA4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5331EC"/>
    <w:multiLevelType w:val="hybridMultilevel"/>
    <w:tmpl w:val="2DF0CAB2"/>
    <w:lvl w:ilvl="0" w:tplc="B760792C">
      <w:start w:val="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33106F"/>
    <w:multiLevelType w:val="hybridMultilevel"/>
    <w:tmpl w:val="4A80860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D17DE2"/>
    <w:multiLevelType w:val="hybridMultilevel"/>
    <w:tmpl w:val="4A505896"/>
    <w:lvl w:ilvl="0" w:tplc="D15C41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2C8EE9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10CB9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3F2E7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73E2A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FC842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18E8CB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D788CE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6707A2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33213DFD"/>
    <w:multiLevelType w:val="multilevel"/>
    <w:tmpl w:val="94AC29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3C66FD3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3CF25F6F"/>
    <w:multiLevelType w:val="multilevel"/>
    <w:tmpl w:val="00DC4D9E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3DD00E0F"/>
    <w:multiLevelType w:val="hybridMultilevel"/>
    <w:tmpl w:val="5AF2599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4A8187B"/>
    <w:multiLevelType w:val="multilevel"/>
    <w:tmpl w:val="00DC4D9E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5A523FAC"/>
    <w:multiLevelType w:val="hybridMultilevel"/>
    <w:tmpl w:val="FE1C143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D013987"/>
    <w:multiLevelType w:val="multilevel"/>
    <w:tmpl w:val="65B2F1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5"/>
  </w:num>
  <w:num w:numId="3">
    <w:abstractNumId w:val="4"/>
  </w:num>
  <w:num w:numId="4">
    <w:abstractNumId w:val="13"/>
  </w:num>
  <w:num w:numId="5">
    <w:abstractNumId w:val="0"/>
  </w:num>
  <w:num w:numId="6">
    <w:abstractNumId w:val="1"/>
  </w:num>
  <w:num w:numId="7">
    <w:abstractNumId w:val="6"/>
  </w:num>
  <w:num w:numId="8">
    <w:abstractNumId w:val="2"/>
  </w:num>
  <w:num w:numId="9">
    <w:abstractNumId w:val="11"/>
  </w:num>
  <w:num w:numId="10">
    <w:abstractNumId w:val="3"/>
  </w:num>
  <w:num w:numId="11">
    <w:abstractNumId w:val="9"/>
  </w:num>
  <w:num w:numId="12">
    <w:abstractNumId w:val="10"/>
  </w:num>
  <w:num w:numId="13">
    <w:abstractNumId w:val="12"/>
  </w:num>
  <w:num w:numId="14">
    <w:abstractNumId w:val="14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0071"/>
    <w:rsid w:val="00017905"/>
    <w:rsid w:val="00024E66"/>
    <w:rsid w:val="00035113"/>
    <w:rsid w:val="000518CA"/>
    <w:rsid w:val="00067B14"/>
    <w:rsid w:val="00074547"/>
    <w:rsid w:val="00087F03"/>
    <w:rsid w:val="00090DB3"/>
    <w:rsid w:val="000B17B3"/>
    <w:rsid w:val="000B6B98"/>
    <w:rsid w:val="000D3ABE"/>
    <w:rsid w:val="000F30FE"/>
    <w:rsid w:val="00101C53"/>
    <w:rsid w:val="001133D8"/>
    <w:rsid w:val="0014399C"/>
    <w:rsid w:val="00153C44"/>
    <w:rsid w:val="00164FB0"/>
    <w:rsid w:val="001875A9"/>
    <w:rsid w:val="00197C28"/>
    <w:rsid w:val="001A1010"/>
    <w:rsid w:val="001B0CB4"/>
    <w:rsid w:val="00211816"/>
    <w:rsid w:val="00225F7C"/>
    <w:rsid w:val="00226843"/>
    <w:rsid w:val="00246561"/>
    <w:rsid w:val="0025115C"/>
    <w:rsid w:val="00255819"/>
    <w:rsid w:val="0027269B"/>
    <w:rsid w:val="00286E8D"/>
    <w:rsid w:val="002A73E6"/>
    <w:rsid w:val="002B0458"/>
    <w:rsid w:val="002B2B7E"/>
    <w:rsid w:val="002E3B65"/>
    <w:rsid w:val="002E7123"/>
    <w:rsid w:val="002F2B82"/>
    <w:rsid w:val="00302624"/>
    <w:rsid w:val="00307BA6"/>
    <w:rsid w:val="00315C3E"/>
    <w:rsid w:val="003237B3"/>
    <w:rsid w:val="003624C6"/>
    <w:rsid w:val="00373DB7"/>
    <w:rsid w:val="00380BBD"/>
    <w:rsid w:val="003D0F81"/>
    <w:rsid w:val="003F0959"/>
    <w:rsid w:val="00493DEB"/>
    <w:rsid w:val="004A6C7F"/>
    <w:rsid w:val="004A6EAF"/>
    <w:rsid w:val="004B52E8"/>
    <w:rsid w:val="004B7094"/>
    <w:rsid w:val="004E6C0E"/>
    <w:rsid w:val="004E7C65"/>
    <w:rsid w:val="004F5C0E"/>
    <w:rsid w:val="00500C46"/>
    <w:rsid w:val="00507A94"/>
    <w:rsid w:val="00507C77"/>
    <w:rsid w:val="005130BE"/>
    <w:rsid w:val="00537047"/>
    <w:rsid w:val="00545A16"/>
    <w:rsid w:val="00555808"/>
    <w:rsid w:val="00555D60"/>
    <w:rsid w:val="005560C8"/>
    <w:rsid w:val="00560775"/>
    <w:rsid w:val="0058683B"/>
    <w:rsid w:val="005A2EA7"/>
    <w:rsid w:val="005B7DEE"/>
    <w:rsid w:val="00611863"/>
    <w:rsid w:val="00616117"/>
    <w:rsid w:val="00630997"/>
    <w:rsid w:val="00655490"/>
    <w:rsid w:val="006675B0"/>
    <w:rsid w:val="00686366"/>
    <w:rsid w:val="006A25DB"/>
    <w:rsid w:val="006B01C7"/>
    <w:rsid w:val="006B6410"/>
    <w:rsid w:val="006C619D"/>
    <w:rsid w:val="006C6900"/>
    <w:rsid w:val="006C790D"/>
    <w:rsid w:val="006E0CCC"/>
    <w:rsid w:val="006F6070"/>
    <w:rsid w:val="007311B2"/>
    <w:rsid w:val="00732136"/>
    <w:rsid w:val="00753969"/>
    <w:rsid w:val="007600C8"/>
    <w:rsid w:val="00764468"/>
    <w:rsid w:val="00766029"/>
    <w:rsid w:val="007716B5"/>
    <w:rsid w:val="0077236E"/>
    <w:rsid w:val="00777A2E"/>
    <w:rsid w:val="007C24E6"/>
    <w:rsid w:val="007E1DF7"/>
    <w:rsid w:val="007E55B8"/>
    <w:rsid w:val="007E73F9"/>
    <w:rsid w:val="007F0725"/>
    <w:rsid w:val="00806E22"/>
    <w:rsid w:val="008149AD"/>
    <w:rsid w:val="0083591D"/>
    <w:rsid w:val="0086427E"/>
    <w:rsid w:val="00881086"/>
    <w:rsid w:val="00885FE0"/>
    <w:rsid w:val="0088717B"/>
    <w:rsid w:val="008A18A2"/>
    <w:rsid w:val="008F0E5C"/>
    <w:rsid w:val="008F41F9"/>
    <w:rsid w:val="0091477A"/>
    <w:rsid w:val="0092014B"/>
    <w:rsid w:val="00921FAF"/>
    <w:rsid w:val="00923360"/>
    <w:rsid w:val="00930836"/>
    <w:rsid w:val="009666E6"/>
    <w:rsid w:val="00971153"/>
    <w:rsid w:val="00973240"/>
    <w:rsid w:val="009773CD"/>
    <w:rsid w:val="00990CA4"/>
    <w:rsid w:val="0099374A"/>
    <w:rsid w:val="00995FBF"/>
    <w:rsid w:val="00996C0B"/>
    <w:rsid w:val="009C6367"/>
    <w:rsid w:val="009C74C3"/>
    <w:rsid w:val="00A034D6"/>
    <w:rsid w:val="00A36851"/>
    <w:rsid w:val="00A538DC"/>
    <w:rsid w:val="00AA63EF"/>
    <w:rsid w:val="00AB33C4"/>
    <w:rsid w:val="00AD71AF"/>
    <w:rsid w:val="00B30071"/>
    <w:rsid w:val="00B35B2F"/>
    <w:rsid w:val="00B5183B"/>
    <w:rsid w:val="00B535E5"/>
    <w:rsid w:val="00B6064D"/>
    <w:rsid w:val="00B93E05"/>
    <w:rsid w:val="00BB573F"/>
    <w:rsid w:val="00BE00F7"/>
    <w:rsid w:val="00C100BC"/>
    <w:rsid w:val="00C406F7"/>
    <w:rsid w:val="00C45513"/>
    <w:rsid w:val="00C4607B"/>
    <w:rsid w:val="00C47B36"/>
    <w:rsid w:val="00C764E9"/>
    <w:rsid w:val="00C92F96"/>
    <w:rsid w:val="00C95AB5"/>
    <w:rsid w:val="00CA754D"/>
    <w:rsid w:val="00CD3EBA"/>
    <w:rsid w:val="00CD6F4E"/>
    <w:rsid w:val="00CD7429"/>
    <w:rsid w:val="00D23211"/>
    <w:rsid w:val="00D353C9"/>
    <w:rsid w:val="00D442E9"/>
    <w:rsid w:val="00D563E2"/>
    <w:rsid w:val="00D61DCE"/>
    <w:rsid w:val="00D669CE"/>
    <w:rsid w:val="00D6767E"/>
    <w:rsid w:val="00D75193"/>
    <w:rsid w:val="00D7662F"/>
    <w:rsid w:val="00D94E76"/>
    <w:rsid w:val="00D95214"/>
    <w:rsid w:val="00D953AA"/>
    <w:rsid w:val="00D975CA"/>
    <w:rsid w:val="00DA05F1"/>
    <w:rsid w:val="00DA2AE3"/>
    <w:rsid w:val="00DB4C4C"/>
    <w:rsid w:val="00DB697F"/>
    <w:rsid w:val="00DB7C2B"/>
    <w:rsid w:val="00DC7A01"/>
    <w:rsid w:val="00DD1603"/>
    <w:rsid w:val="00DE57B3"/>
    <w:rsid w:val="00DF28AE"/>
    <w:rsid w:val="00E012F2"/>
    <w:rsid w:val="00E07021"/>
    <w:rsid w:val="00E2281F"/>
    <w:rsid w:val="00E37873"/>
    <w:rsid w:val="00E413B3"/>
    <w:rsid w:val="00E6178D"/>
    <w:rsid w:val="00E84963"/>
    <w:rsid w:val="00E92695"/>
    <w:rsid w:val="00EA2D2A"/>
    <w:rsid w:val="00EB4A9F"/>
    <w:rsid w:val="00EC0607"/>
    <w:rsid w:val="00ED5343"/>
    <w:rsid w:val="00ED5F5B"/>
    <w:rsid w:val="00EF17CE"/>
    <w:rsid w:val="00EF2F55"/>
    <w:rsid w:val="00F12A36"/>
    <w:rsid w:val="00F20559"/>
    <w:rsid w:val="00F32439"/>
    <w:rsid w:val="00F33178"/>
    <w:rsid w:val="00F34C42"/>
    <w:rsid w:val="00F421FF"/>
    <w:rsid w:val="00F87146"/>
    <w:rsid w:val="00F9136B"/>
    <w:rsid w:val="00FA319C"/>
    <w:rsid w:val="00FB0909"/>
    <w:rsid w:val="00FB2807"/>
    <w:rsid w:val="00FB3651"/>
    <w:rsid w:val="00FC2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98FDCCA"/>
  <w15:docId w15:val="{6CC301E2-D9A0-4FC9-B564-5719A4B68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F30FE"/>
  </w:style>
  <w:style w:type="paragraph" w:styleId="Ttulo1">
    <w:name w:val="heading 1"/>
    <w:basedOn w:val="Normal"/>
    <w:next w:val="Normal"/>
    <w:qFormat/>
    <w:rsid w:val="000F30FE"/>
    <w:pPr>
      <w:keepNext/>
      <w:jc w:val="center"/>
      <w:outlineLvl w:val="0"/>
    </w:pPr>
    <w:rPr>
      <w:rFonts w:ascii="Arial" w:hAnsi="Arial"/>
      <w:b/>
      <w:sz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0F30FE"/>
    <w:pPr>
      <w:tabs>
        <w:tab w:val="center" w:pos="4419"/>
        <w:tab w:val="right" w:pos="8838"/>
      </w:tabs>
      <w:jc w:val="both"/>
    </w:pPr>
    <w:rPr>
      <w:sz w:val="24"/>
    </w:rPr>
  </w:style>
  <w:style w:type="paragraph" w:styleId="Legenda">
    <w:name w:val="caption"/>
    <w:basedOn w:val="Normal"/>
    <w:next w:val="Normal"/>
    <w:qFormat/>
    <w:rsid w:val="000F30FE"/>
    <w:pPr>
      <w:jc w:val="center"/>
    </w:pPr>
    <w:rPr>
      <w:rFonts w:ascii="Arial Narrow" w:hAnsi="Arial Narrow"/>
      <w:sz w:val="28"/>
    </w:rPr>
  </w:style>
  <w:style w:type="character" w:styleId="Hyperlink">
    <w:name w:val="Hyperlink"/>
    <w:rsid w:val="000F30FE"/>
    <w:rPr>
      <w:color w:val="0000FF"/>
      <w:u w:val="single"/>
    </w:rPr>
  </w:style>
  <w:style w:type="paragraph" w:styleId="Corpodetexto3">
    <w:name w:val="Body Text 3"/>
    <w:basedOn w:val="Normal"/>
    <w:rsid w:val="000F30FE"/>
    <w:pPr>
      <w:jc w:val="both"/>
    </w:pPr>
    <w:rPr>
      <w:rFonts w:ascii="Arial" w:hAnsi="Arial"/>
      <w:smallCaps/>
    </w:rPr>
  </w:style>
  <w:style w:type="paragraph" w:styleId="Rodap">
    <w:name w:val="footer"/>
    <w:basedOn w:val="Normal"/>
    <w:rsid w:val="00E012F2"/>
    <w:pPr>
      <w:tabs>
        <w:tab w:val="center" w:pos="4252"/>
        <w:tab w:val="right" w:pos="8504"/>
      </w:tabs>
    </w:pPr>
  </w:style>
  <w:style w:type="paragraph" w:styleId="Textodenotaderodap">
    <w:name w:val="footnote text"/>
    <w:basedOn w:val="Normal"/>
    <w:semiHidden/>
    <w:rsid w:val="00ED5F5B"/>
  </w:style>
  <w:style w:type="character" w:styleId="Refdenotaderodap">
    <w:name w:val="footnote reference"/>
    <w:semiHidden/>
    <w:rsid w:val="00ED5F5B"/>
    <w:rPr>
      <w:vertAlign w:val="superscript"/>
    </w:rPr>
  </w:style>
  <w:style w:type="paragraph" w:styleId="Textodebalo">
    <w:name w:val="Balloon Text"/>
    <w:basedOn w:val="Normal"/>
    <w:semiHidden/>
    <w:rsid w:val="00FB2807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8149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rpodetexto">
    <w:name w:val="Body Text"/>
    <w:basedOn w:val="Normal"/>
    <w:link w:val="CorpodetextoChar"/>
    <w:rsid w:val="00AB33C4"/>
    <w:pPr>
      <w:spacing w:after="120"/>
    </w:pPr>
  </w:style>
  <w:style w:type="character" w:customStyle="1" w:styleId="CorpodetextoChar">
    <w:name w:val="Corpo de texto Char"/>
    <w:basedOn w:val="Fontepargpadro"/>
    <w:link w:val="Corpodetexto"/>
    <w:rsid w:val="00AB33C4"/>
  </w:style>
  <w:style w:type="paragraph" w:styleId="PargrafodaLista">
    <w:name w:val="List Paragraph"/>
    <w:basedOn w:val="Normal"/>
    <w:uiPriority w:val="34"/>
    <w:qFormat/>
    <w:rsid w:val="00AB33C4"/>
    <w:pPr>
      <w:ind w:left="720"/>
      <w:contextualSpacing/>
    </w:pPr>
    <w:rPr>
      <w:sz w:val="24"/>
      <w:szCs w:val="24"/>
    </w:rPr>
  </w:style>
  <w:style w:type="paragraph" w:styleId="Recuodecorpodetexto2">
    <w:name w:val="Body Text Indent 2"/>
    <w:basedOn w:val="Normal"/>
    <w:link w:val="Recuodecorpodetexto2Char"/>
    <w:rsid w:val="00AB33C4"/>
    <w:pPr>
      <w:spacing w:after="120" w:line="480" w:lineRule="auto"/>
      <w:ind w:left="283"/>
    </w:pPr>
  </w:style>
  <w:style w:type="character" w:customStyle="1" w:styleId="Recuodecorpodetexto2Char">
    <w:name w:val="Recuo de corpo de texto 2 Char"/>
    <w:basedOn w:val="Fontepargpadro"/>
    <w:link w:val="Recuodecorpodetexto2"/>
    <w:rsid w:val="00AB33C4"/>
  </w:style>
  <w:style w:type="paragraph" w:styleId="NormalWeb">
    <w:name w:val="Normal (Web)"/>
    <w:basedOn w:val="Normal"/>
    <w:uiPriority w:val="99"/>
    <w:semiHidden/>
    <w:unhideWhenUsed/>
    <w:rsid w:val="003624C6"/>
    <w:pPr>
      <w:spacing w:before="100" w:beforeAutospacing="1" w:after="100" w:afterAutospacing="1"/>
    </w:pPr>
    <w:rPr>
      <w:sz w:val="24"/>
      <w:szCs w:val="24"/>
    </w:rPr>
  </w:style>
  <w:style w:type="character" w:styleId="Forte">
    <w:name w:val="Strong"/>
    <w:basedOn w:val="Fontepargpadro"/>
    <w:uiPriority w:val="22"/>
    <w:qFormat/>
    <w:rsid w:val="00F9136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882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25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8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40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2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47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87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9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78842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8511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757516">
          <w:marLeft w:val="56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58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Usu&#225;rio\Dados%20de%20aplicativos\Microsoft\Modelos\Tese\tese%20-%20parecer%20individua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tese - parecer individual</Template>
  <TotalTime>8</TotalTime>
  <Pages>2</Pages>
  <Words>459</Words>
  <Characters>1992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 A R E C E R</vt:lpstr>
    </vt:vector>
  </TitlesOfParts>
  <Company>ufrgs</Company>
  <LinksUpToDate>false</LinksUpToDate>
  <CharactersWithSpaces>2447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 A R E C E R</dc:title>
  <dc:creator>LFSchilling</dc:creator>
  <cp:lastModifiedBy>Luis Felipe Schilling</cp:lastModifiedBy>
  <cp:revision>5</cp:revision>
  <cp:lastPrinted>2012-07-31T23:35:00Z</cp:lastPrinted>
  <dcterms:created xsi:type="dcterms:W3CDTF">2022-08-25T18:31:00Z</dcterms:created>
  <dcterms:modified xsi:type="dcterms:W3CDTF">2022-08-30T17:53:00Z</dcterms:modified>
</cp:coreProperties>
</file>